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CB50" w14:textId="4E6B9A15" w:rsidR="00D077E9" w:rsidRPr="00B70DAB" w:rsidRDefault="009814EA" w:rsidP="00D70D02">
      <w:pPr>
        <w:rPr>
          <w:sz w:val="60"/>
          <w:szCs w:val="60"/>
        </w:rPr>
      </w:pPr>
      <w:bookmarkStart w:id="0" w:name="_GoBack"/>
      <w:bookmarkEnd w:id="0"/>
      <w:r>
        <w:rPr>
          <w:rFonts w:hint="eastAsia"/>
          <w:sz w:val="60"/>
          <w:szCs w:val="60"/>
        </w:rPr>
        <w:t>Galaxy Note9</w:t>
      </w:r>
      <w:r w:rsidR="0044230F" w:rsidRPr="00B70DAB">
        <w:rPr>
          <w:rFonts w:hint="eastAsia"/>
          <w:noProof/>
          <w:sz w:val="60"/>
          <w:szCs w:val="60"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B78AB8" wp14:editId="67519B58">
                <wp:simplePos x="0" y="0"/>
                <wp:positionH relativeFrom="column">
                  <wp:posOffset>-200660</wp:posOffset>
                </wp:positionH>
                <wp:positionV relativeFrom="page">
                  <wp:posOffset>1041400</wp:posOffset>
                </wp:positionV>
                <wp:extent cx="4813300" cy="8555355"/>
                <wp:effectExtent l="0" t="0" r="6350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8555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AB615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직사각형 3" o:spid="_x0000_s1026" alt="표지 텍스트의 흰 직사각형" style="position:absolute;margin-left:-15.8pt;margin-top:82pt;width:379pt;height:67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" fillcolor="white [3212]" stroked="f" strokeweight="2pt">
                <v:textbox>
                  <w:txbxContent>
                    <w:p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40"/>
      </w:tblGrid>
      <w:tr w:rsidR="00D077E9" w:rsidRPr="00240586" w14:paraId="54FEBD9A" w14:textId="77777777" w:rsidTr="00451461">
        <w:trPr>
          <w:trHeight w:val="1708"/>
        </w:trPr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</w:tcPr>
          <w:p w14:paraId="6F237C59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40C16B64" wp14:editId="43B684A6">
                      <wp:extent cx="4152900" cy="765544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0" cy="7655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5B6A97" w14:textId="77777777" w:rsidR="00C065C1" w:rsidRPr="00D86945" w:rsidRDefault="0044230F" w:rsidP="00C9360B">
                                  <w:pPr>
                                    <w:pStyle w:val="a7"/>
                                    <w:spacing w:after="0" w:line="204" w:lineRule="auto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의견분석 보고서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0C16B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327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" filled="f" stroked="f" strokeweight=".5pt">
                      <v:textbox>
                        <w:txbxContent>
                          <w:p w14:paraId="725B6A97" w14:textId="77777777" w:rsidR="00C065C1" w:rsidRPr="00D86945" w:rsidRDefault="0044230F" w:rsidP="00C9360B">
                            <w:pPr>
                              <w:pStyle w:val="a7"/>
                              <w:spacing w:after="0" w:line="204" w:lineRule="auto"/>
                            </w:pPr>
                            <w:r>
                              <w:rPr>
                                <w:rFonts w:hint="eastAsia"/>
                              </w:rPr>
                              <w:t>의견분석 보고서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665CB1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0DDBAF4A" wp14:editId="3FE061EE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596769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20192A5A" w14:textId="77777777" w:rsidTr="00451461">
        <w:trPr>
          <w:trHeight w:val="6432"/>
        </w:trPr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</w:tcPr>
          <w:p w14:paraId="4BBCABD7" w14:textId="77777777"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14:paraId="13011574" w14:textId="77777777" w:rsidTr="00451461">
        <w:trPr>
          <w:trHeight w:val="2198"/>
        </w:trPr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</w:tcPr>
          <w:p w14:paraId="007A90F9" w14:textId="710403DE" w:rsidR="00D077E9" w:rsidRPr="00240586" w:rsidRDefault="00811032" w:rsidP="00AB02A7">
            <w:r>
              <w:rPr>
                <w:rStyle w:val="Char1"/>
                <w:lang w:val="ko-KR" w:bidi="ko-KR"/>
              </w:rPr>
              <w:t>2019-12</w:t>
            </w:r>
          </w:p>
          <w:p w14:paraId="79183E80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1E19BC35" wp14:editId="5C560170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FF8271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222AE7C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78CA555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rFonts w:hint="eastAsia"/>
              </w:rPr>
              <w:id w:val="-1740469667"/>
              <w:placeholder>
                <w:docPart w:val="B16FC639149345FAA4E14412DD964C23"/>
              </w:placeholder>
              <w15:appearance w15:val="hidden"/>
            </w:sdtPr>
            <w:sdtEndPr/>
            <w:sdtContent>
              <w:p w14:paraId="59676DCE" w14:textId="7D8900F6" w:rsidR="00451461" w:rsidRDefault="00451461" w:rsidP="00451461">
                <w:r>
                  <w:t xml:space="preserve">From. </w:t>
                </w:r>
                <w:r>
                  <w:rPr>
                    <w:rFonts w:hint="eastAsia"/>
                  </w:rPr>
                  <w:t>U</w:t>
                </w:r>
                <w:r>
                  <w:t>iPath</w:t>
                </w:r>
              </w:p>
              <w:p w14:paraId="69AFA95C" w14:textId="23C1B5C8" w:rsidR="00D077E9" w:rsidRPr="00C065C1" w:rsidRDefault="007A539B" w:rsidP="00451461"/>
            </w:sdtContent>
          </w:sdt>
        </w:tc>
      </w:tr>
    </w:tbl>
    <w:p w14:paraId="2BA0AD40" w14:textId="77777777" w:rsidR="00D077E9" w:rsidRPr="00240586" w:rsidRDefault="00AB02A7">
      <w:pPr>
        <w:spacing w:after="200"/>
      </w:pPr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820AC3" wp14:editId="19E3DC5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DAA15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4E234D3C" w14:textId="77777777" w:rsidR="00D077E9" w:rsidRPr="004138D4" w:rsidRDefault="00833F05" w:rsidP="00D077E9">
      <w:pPr>
        <w:pStyle w:val="1"/>
        <w:rPr>
          <w:sz w:val="40"/>
          <w:szCs w:val="40"/>
        </w:rPr>
      </w:pPr>
      <w:r w:rsidRPr="004138D4">
        <w:rPr>
          <w:rFonts w:hint="eastAsia"/>
          <w:sz w:val="40"/>
          <w:szCs w:val="40"/>
        </w:rPr>
        <w:lastRenderedPageBreak/>
        <w:t xml:space="preserve">전체적 평가 </w:t>
      </w:r>
    </w:p>
    <w:p w14:paraId="3B56E099" w14:textId="06FFFDC7" w:rsidR="00AB02A7" w:rsidRDefault="00890B7F" w:rsidP="00DF027C">
      <w:r>
        <w:rPr>
          <w:noProof/>
        </w:rPr>
        <w:drawing>
          <wp:inline distT="0" distB="0" distL="0" distR="0" wp14:anchorId="401A12EC" wp14:editId="6669E195">
            <wp:extent cx="5023485" cy="3348990"/>
            <wp:effectExtent l="0" t="0" r="5715" b="3810"/>
            <wp:docPr id="11" name="그림 11" descr="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1358" w14:textId="0FA165A0" w:rsidR="00833F05" w:rsidRDefault="00833F05" w:rsidP="00DF027C"/>
    <w:p w14:paraId="3DC456BC" w14:textId="30403933" w:rsidR="003542E0" w:rsidRDefault="003542E0" w:rsidP="00DF027C"/>
    <w:p w14:paraId="2ADF1745" w14:textId="77777777" w:rsidR="003542E0" w:rsidRDefault="003542E0" w:rsidP="00DF027C"/>
    <w:p w14:paraId="4A4D2ADA" w14:textId="660FEFF4" w:rsidR="003542E0" w:rsidRDefault="003542E0" w:rsidP="00DF027C">
      <w:r>
        <w:rPr>
          <w:rFonts w:hint="eastAsia"/>
        </w:rPr>
        <w:t>-항목별 의견 수 추이-</w:t>
      </w:r>
    </w:p>
    <w:p w14:paraId="0E4E79C9" w14:textId="18B848E9" w:rsidR="003542E0" w:rsidRDefault="00BF216D" w:rsidP="00DF027C">
      <w:r>
        <w:rPr>
          <w:noProof/>
        </w:rPr>
        <w:drawing>
          <wp:inline distT="0" distB="0" distL="0" distR="0" wp14:anchorId="0D6B9507" wp14:editId="5C35D84F">
            <wp:extent cx="5023485" cy="3348990"/>
            <wp:effectExtent l="0" t="0" r="5715" b="3810"/>
            <wp:docPr id="18" name="그림 18" descr="time_volum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27D9" w14:textId="37966C2A" w:rsidR="00833F05" w:rsidRDefault="003542E0" w:rsidP="00DF027C">
      <w:r>
        <w:rPr>
          <w:rFonts w:hint="eastAsia"/>
        </w:rPr>
        <w:lastRenderedPageBreak/>
        <w:t>인공지능(</w:t>
      </w:r>
      <w:r>
        <w:t>Bixby)</w:t>
      </w:r>
    </w:p>
    <w:p w14:paraId="3B514C5F" w14:textId="38A30297" w:rsidR="003542E0" w:rsidRDefault="00F53871" w:rsidP="00DF027C">
      <w:r>
        <w:rPr>
          <w:noProof/>
        </w:rPr>
        <w:drawing>
          <wp:inline distT="0" distB="0" distL="0" distR="0" wp14:anchorId="650AE66F" wp14:editId="4640A266">
            <wp:extent cx="5023485" cy="3348990"/>
            <wp:effectExtent l="0" t="0" r="5715" b="3810"/>
            <wp:docPr id="19" name="그림 19" descr="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E4F6" w14:textId="32420537" w:rsidR="003542E0" w:rsidRDefault="003542E0" w:rsidP="00DF027C"/>
    <w:p w14:paraId="29CEE467" w14:textId="011CF998" w:rsidR="003542E0" w:rsidRDefault="003542E0" w:rsidP="00DF027C"/>
    <w:p w14:paraId="4F9FFC35" w14:textId="324CAA02" w:rsidR="003542E0" w:rsidRDefault="003542E0" w:rsidP="00DF027C">
      <w:r>
        <w:rPr>
          <w:rFonts w:hint="eastAsia"/>
        </w:rPr>
        <w:t>오디오</w:t>
      </w:r>
    </w:p>
    <w:p w14:paraId="4222CAAB" w14:textId="4BC5E7F3" w:rsidR="003542E0" w:rsidRDefault="003542E0" w:rsidP="00DF027C"/>
    <w:p w14:paraId="0260295A" w14:textId="02BF1E8B" w:rsidR="003542E0" w:rsidRDefault="009B5C11" w:rsidP="00DF027C">
      <w:r>
        <w:rPr>
          <w:noProof/>
        </w:rPr>
        <w:drawing>
          <wp:inline distT="0" distB="0" distL="0" distR="0" wp14:anchorId="5F16BAFB" wp14:editId="6E6A655A">
            <wp:extent cx="5023485" cy="3348990"/>
            <wp:effectExtent l="0" t="0" r="5715" b="3810"/>
            <wp:docPr id="20" name="그림 20" descr="a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780E" w14:textId="488C3442" w:rsidR="003542E0" w:rsidRDefault="003542E0" w:rsidP="00DF027C"/>
    <w:p w14:paraId="45BD9D05" w14:textId="0E1FFB1A" w:rsidR="003542E0" w:rsidRDefault="003542E0" w:rsidP="00DF027C">
      <w:r>
        <w:rPr>
          <w:rFonts w:hint="eastAsia"/>
        </w:rPr>
        <w:t>배터리</w:t>
      </w:r>
    </w:p>
    <w:p w14:paraId="7BF0D435" w14:textId="093C9239" w:rsidR="003542E0" w:rsidRDefault="009E23E0" w:rsidP="00DF027C">
      <w:r>
        <w:rPr>
          <w:noProof/>
        </w:rPr>
        <w:drawing>
          <wp:inline distT="0" distB="0" distL="0" distR="0" wp14:anchorId="7E82710C" wp14:editId="465D6D72">
            <wp:extent cx="5023485" cy="3348990"/>
            <wp:effectExtent l="0" t="0" r="5715" b="3810"/>
            <wp:docPr id="21" name="그림 21" descr="batt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B4F8" w14:textId="0B602D72" w:rsidR="003542E0" w:rsidRDefault="003542E0" w:rsidP="00DF027C"/>
    <w:p w14:paraId="03BC3094" w14:textId="65A06026" w:rsidR="003542E0" w:rsidRDefault="003542E0" w:rsidP="00DF027C"/>
    <w:p w14:paraId="54958F75" w14:textId="48C83CCE" w:rsidR="003542E0" w:rsidRDefault="003542E0" w:rsidP="00DF027C">
      <w:r>
        <w:rPr>
          <w:rFonts w:hint="eastAsia"/>
        </w:rPr>
        <w:t>버튼</w:t>
      </w:r>
    </w:p>
    <w:p w14:paraId="02CD9186" w14:textId="07C24209" w:rsidR="003542E0" w:rsidRDefault="00807859" w:rsidP="00DF027C">
      <w:r>
        <w:rPr>
          <w:noProof/>
        </w:rPr>
        <w:drawing>
          <wp:inline distT="0" distB="0" distL="0" distR="0" wp14:anchorId="73EE8449" wp14:editId="4BFB6E46">
            <wp:extent cx="5023485" cy="3348990"/>
            <wp:effectExtent l="0" t="0" r="5715" b="3810"/>
            <wp:docPr id="22" name="그림 22" descr="butt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4CFF" w14:textId="3C1EBC1A" w:rsidR="003542E0" w:rsidRDefault="003542E0" w:rsidP="00DF027C">
      <w:r>
        <w:rPr>
          <w:rFonts w:hint="eastAsia"/>
        </w:rPr>
        <w:lastRenderedPageBreak/>
        <w:t>카메라</w:t>
      </w:r>
    </w:p>
    <w:p w14:paraId="0222F303" w14:textId="382B2B16" w:rsidR="003542E0" w:rsidRDefault="006407A5" w:rsidP="00DF027C">
      <w:r>
        <w:rPr>
          <w:noProof/>
        </w:rPr>
        <w:drawing>
          <wp:inline distT="0" distB="0" distL="0" distR="0" wp14:anchorId="0AFF03E7" wp14:editId="76370797">
            <wp:extent cx="5023485" cy="3348990"/>
            <wp:effectExtent l="0" t="0" r="5715" b="3810"/>
            <wp:docPr id="23" name="그림 23" descr="came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EC77" w14:textId="1DD13C06" w:rsidR="003542E0" w:rsidRDefault="003542E0" w:rsidP="00DF027C"/>
    <w:p w14:paraId="7EF876CF" w14:textId="27FBFAE0" w:rsidR="003542E0" w:rsidRDefault="003542E0" w:rsidP="00DF027C">
      <w:r>
        <w:rPr>
          <w:rFonts w:hint="eastAsia"/>
        </w:rPr>
        <w:t>마이크</w:t>
      </w:r>
    </w:p>
    <w:p w14:paraId="08D42A09" w14:textId="28CE6284" w:rsidR="003542E0" w:rsidRDefault="00A2500D" w:rsidP="00DF027C">
      <w:r>
        <w:rPr>
          <w:noProof/>
        </w:rPr>
        <w:drawing>
          <wp:inline distT="0" distB="0" distL="0" distR="0" wp14:anchorId="163A4DD3" wp14:editId="569B8F1E">
            <wp:extent cx="5023485" cy="3348990"/>
            <wp:effectExtent l="0" t="0" r="5715" b="3810"/>
            <wp:docPr id="24" name="그림 24" descr="m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3F9A" w14:textId="4DD26A1F" w:rsidR="003542E0" w:rsidRDefault="003542E0" w:rsidP="00DF027C"/>
    <w:p w14:paraId="1C3DF38B" w14:textId="0FB4CB87" w:rsidR="003542E0" w:rsidRDefault="003542E0" w:rsidP="00DF027C"/>
    <w:p w14:paraId="25F0BE14" w14:textId="2D8F4400" w:rsidR="003542E0" w:rsidRDefault="003542E0" w:rsidP="00DF027C">
      <w:r>
        <w:rPr>
          <w:rFonts w:hint="eastAsia"/>
        </w:rPr>
        <w:lastRenderedPageBreak/>
        <w:t>S</w:t>
      </w:r>
      <w:r>
        <w:t>-</w:t>
      </w:r>
      <w:r>
        <w:rPr>
          <w:rFonts w:hint="eastAsia"/>
        </w:rPr>
        <w:t>펜</w:t>
      </w:r>
    </w:p>
    <w:p w14:paraId="6C307FAD" w14:textId="2305B944" w:rsidR="003542E0" w:rsidRDefault="00B27859" w:rsidP="00DF027C">
      <w:r>
        <w:rPr>
          <w:noProof/>
        </w:rPr>
        <w:drawing>
          <wp:inline distT="0" distB="0" distL="0" distR="0" wp14:anchorId="3D9451C3" wp14:editId="3E0D65C3">
            <wp:extent cx="5023485" cy="3348990"/>
            <wp:effectExtent l="0" t="0" r="5715" b="3810"/>
            <wp:docPr id="25" name="그림 25" descr="p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2B5F" w14:textId="0D031C18" w:rsidR="003542E0" w:rsidRDefault="003542E0" w:rsidP="00DF027C"/>
    <w:p w14:paraId="4B5983F5" w14:textId="215C6C04" w:rsidR="003542E0" w:rsidRDefault="003542E0" w:rsidP="00DF027C">
      <w:r>
        <w:rPr>
          <w:rFonts w:hint="eastAsia"/>
        </w:rPr>
        <w:t>화면</w:t>
      </w:r>
    </w:p>
    <w:p w14:paraId="71A8942A" w14:textId="08055248" w:rsidR="003542E0" w:rsidRDefault="00225BAE" w:rsidP="00DF027C">
      <w:r>
        <w:rPr>
          <w:noProof/>
        </w:rPr>
        <w:drawing>
          <wp:inline distT="0" distB="0" distL="0" distR="0" wp14:anchorId="6092170F" wp14:editId="26A44C06">
            <wp:extent cx="5023485" cy="3348990"/>
            <wp:effectExtent l="0" t="0" r="5715" b="3810"/>
            <wp:docPr id="26" name="그림 26" descr="scre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184" w14:textId="391DA40E" w:rsidR="003542E0" w:rsidRDefault="003542E0" w:rsidP="00DF027C"/>
    <w:p w14:paraId="412B8281" w14:textId="3D3A6B66" w:rsidR="003542E0" w:rsidRDefault="003542E0" w:rsidP="00DF027C"/>
    <w:p w14:paraId="05370E69" w14:textId="55B97F92" w:rsidR="003542E0" w:rsidRDefault="003542E0" w:rsidP="00DF027C">
      <w:r>
        <w:rPr>
          <w:rFonts w:hint="eastAsia"/>
        </w:rPr>
        <w:t>센서</w:t>
      </w:r>
    </w:p>
    <w:p w14:paraId="08BD9A6A" w14:textId="7C1FBA89" w:rsidR="003542E0" w:rsidRDefault="007A539B" w:rsidP="00DF027C">
      <w:r>
        <w:rPr>
          <w:noProof/>
        </w:rPr>
        <w:drawing>
          <wp:inline distT="0" distB="0" distL="0" distR="0" wp14:anchorId="6610A6B6" wp14:editId="7025FB1F">
            <wp:extent cx="5023485" cy="3348990"/>
            <wp:effectExtent l="0" t="0" r="5715" b="3810"/>
            <wp:docPr id="27" name="그림 27" descr="sen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B00C" w14:textId="29380DE8" w:rsidR="003542E0" w:rsidRPr="00240586" w:rsidRDefault="003542E0" w:rsidP="003542E0">
      <w:pPr>
        <w:spacing w:after="200"/>
      </w:pPr>
    </w:p>
    <w:sectPr w:rsidR="003542E0" w:rsidRPr="00240586" w:rsidSect="00AB02A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7BF56" w14:textId="77777777" w:rsidR="002D00E5" w:rsidRDefault="002D00E5">
      <w:r>
        <w:separator/>
      </w:r>
    </w:p>
    <w:p w14:paraId="2A243BCE" w14:textId="77777777" w:rsidR="002D00E5" w:rsidRDefault="002D00E5"/>
  </w:endnote>
  <w:endnote w:type="continuationSeparator" w:id="0">
    <w:p w14:paraId="525149E8" w14:textId="77777777" w:rsidR="002D00E5" w:rsidRDefault="002D00E5">
      <w:r>
        <w:continuationSeparator/>
      </w:r>
    </w:p>
    <w:p w14:paraId="138D2F09" w14:textId="77777777" w:rsidR="002D00E5" w:rsidRDefault="002D0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48624" w14:textId="77777777" w:rsidR="001B39B3" w:rsidRDefault="001B39B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109AF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AB02A7"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188D66A7" w14:textId="77777777" w:rsidR="00DF027C" w:rsidRPr="00240586" w:rsidRDefault="00DF027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8BDAC" w14:textId="77777777" w:rsidR="001B39B3" w:rsidRDefault="001B39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147A1" w14:textId="77777777" w:rsidR="002D00E5" w:rsidRDefault="002D00E5">
      <w:r>
        <w:separator/>
      </w:r>
    </w:p>
    <w:p w14:paraId="1ED59F31" w14:textId="77777777" w:rsidR="002D00E5" w:rsidRDefault="002D00E5"/>
  </w:footnote>
  <w:footnote w:type="continuationSeparator" w:id="0">
    <w:p w14:paraId="7BC031A0" w14:textId="77777777" w:rsidR="002D00E5" w:rsidRDefault="002D00E5">
      <w:r>
        <w:continuationSeparator/>
      </w:r>
    </w:p>
    <w:p w14:paraId="173CBD41" w14:textId="77777777" w:rsidR="002D00E5" w:rsidRDefault="002D00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8B125" w14:textId="77777777" w:rsidR="001B39B3" w:rsidRDefault="001B39B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6CDBB82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277E6BD" w14:textId="77777777" w:rsidR="00D077E9" w:rsidRPr="00240586" w:rsidRDefault="00D077E9">
          <w:pPr>
            <w:pStyle w:val="a9"/>
          </w:pPr>
        </w:p>
      </w:tc>
    </w:tr>
  </w:tbl>
  <w:p w14:paraId="4435762E" w14:textId="77777777" w:rsidR="00D077E9" w:rsidRPr="00240586" w:rsidRDefault="00D077E9" w:rsidP="00D077E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9B8D5" w14:textId="77777777" w:rsidR="001B39B3" w:rsidRDefault="001B39B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C1"/>
    <w:rsid w:val="0002482E"/>
    <w:rsid w:val="00044951"/>
    <w:rsid w:val="00050324"/>
    <w:rsid w:val="0005758F"/>
    <w:rsid w:val="000A0150"/>
    <w:rsid w:val="000B49C0"/>
    <w:rsid w:val="000E63C9"/>
    <w:rsid w:val="00130E9D"/>
    <w:rsid w:val="00150A6D"/>
    <w:rsid w:val="00185B35"/>
    <w:rsid w:val="001B39B3"/>
    <w:rsid w:val="001F2BC8"/>
    <w:rsid w:val="001F5F6B"/>
    <w:rsid w:val="00201CBC"/>
    <w:rsid w:val="00223D6D"/>
    <w:rsid w:val="00225BAE"/>
    <w:rsid w:val="00240586"/>
    <w:rsid w:val="00243EBC"/>
    <w:rsid w:val="00246A35"/>
    <w:rsid w:val="00277E60"/>
    <w:rsid w:val="00284348"/>
    <w:rsid w:val="002D00E5"/>
    <w:rsid w:val="002D3B7F"/>
    <w:rsid w:val="002F51F5"/>
    <w:rsid w:val="00312137"/>
    <w:rsid w:val="00330359"/>
    <w:rsid w:val="0033762F"/>
    <w:rsid w:val="003542E0"/>
    <w:rsid w:val="00360494"/>
    <w:rsid w:val="00366C7E"/>
    <w:rsid w:val="00384EA3"/>
    <w:rsid w:val="003A39A1"/>
    <w:rsid w:val="003C2191"/>
    <w:rsid w:val="003D3863"/>
    <w:rsid w:val="004110DE"/>
    <w:rsid w:val="004138D4"/>
    <w:rsid w:val="0044085A"/>
    <w:rsid w:val="0044230F"/>
    <w:rsid w:val="00451461"/>
    <w:rsid w:val="004B21A5"/>
    <w:rsid w:val="005037F0"/>
    <w:rsid w:val="00516A86"/>
    <w:rsid w:val="005275F6"/>
    <w:rsid w:val="00572102"/>
    <w:rsid w:val="005E7F8B"/>
    <w:rsid w:val="005F1BB0"/>
    <w:rsid w:val="00630825"/>
    <w:rsid w:val="006407A5"/>
    <w:rsid w:val="00656C4D"/>
    <w:rsid w:val="006E5716"/>
    <w:rsid w:val="007302B3"/>
    <w:rsid w:val="00730733"/>
    <w:rsid w:val="00730E3A"/>
    <w:rsid w:val="00736AAF"/>
    <w:rsid w:val="00765B2A"/>
    <w:rsid w:val="00770B05"/>
    <w:rsid w:val="00783A34"/>
    <w:rsid w:val="007A539B"/>
    <w:rsid w:val="007C6B52"/>
    <w:rsid w:val="007D16C5"/>
    <w:rsid w:val="00807859"/>
    <w:rsid w:val="00811032"/>
    <w:rsid w:val="00812143"/>
    <w:rsid w:val="00833F05"/>
    <w:rsid w:val="00862FE4"/>
    <w:rsid w:val="0086389A"/>
    <w:rsid w:val="0087605E"/>
    <w:rsid w:val="00890B7F"/>
    <w:rsid w:val="008B1FEE"/>
    <w:rsid w:val="008D5006"/>
    <w:rsid w:val="00903C32"/>
    <w:rsid w:val="00916B16"/>
    <w:rsid w:val="009173B9"/>
    <w:rsid w:val="0093335D"/>
    <w:rsid w:val="0093613E"/>
    <w:rsid w:val="00943026"/>
    <w:rsid w:val="00966B81"/>
    <w:rsid w:val="009814EA"/>
    <w:rsid w:val="009B5C11"/>
    <w:rsid w:val="009C7720"/>
    <w:rsid w:val="009E23E0"/>
    <w:rsid w:val="00A23AFA"/>
    <w:rsid w:val="00A2500D"/>
    <w:rsid w:val="00A31B3E"/>
    <w:rsid w:val="00A532F3"/>
    <w:rsid w:val="00A8489E"/>
    <w:rsid w:val="00AB02A7"/>
    <w:rsid w:val="00AC29F3"/>
    <w:rsid w:val="00B231E5"/>
    <w:rsid w:val="00B27859"/>
    <w:rsid w:val="00B70DAB"/>
    <w:rsid w:val="00B76ACF"/>
    <w:rsid w:val="00BF216D"/>
    <w:rsid w:val="00C02B87"/>
    <w:rsid w:val="00C065C1"/>
    <w:rsid w:val="00C4086D"/>
    <w:rsid w:val="00C5006D"/>
    <w:rsid w:val="00C9360B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0B3F"/>
    <w:rsid w:val="00E0010C"/>
    <w:rsid w:val="00E00A32"/>
    <w:rsid w:val="00E22ACD"/>
    <w:rsid w:val="00E620B0"/>
    <w:rsid w:val="00E661F2"/>
    <w:rsid w:val="00E81B40"/>
    <w:rsid w:val="00EF555B"/>
    <w:rsid w:val="00F027BB"/>
    <w:rsid w:val="00F04DE1"/>
    <w:rsid w:val="00F11DCF"/>
    <w:rsid w:val="00F162EA"/>
    <w:rsid w:val="00F52D27"/>
    <w:rsid w:val="00F53871"/>
    <w:rsid w:val="00F83527"/>
    <w:rsid w:val="00FC1E29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D6CBC5"/>
  <w15:docId w15:val="{00B2E5B5-AC39-42DC-A009-8D09DE0D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%20Junha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6FC639149345FAA4E14412DD964C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02A2BD2-A893-49F2-9DB8-8AE3AAF6320C}"/>
      </w:docPartPr>
      <w:docPartBody>
        <w:p w:rsidR="002F3CDE" w:rsidRDefault="008B7486">
          <w:pPr>
            <w:pStyle w:val="B16FC639149345FAA4E14412DD964C23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86"/>
    <w:rsid w:val="002F3CDE"/>
    <w:rsid w:val="00673EB4"/>
    <w:rsid w:val="006F6E51"/>
    <w:rsid w:val="008B7486"/>
    <w:rsid w:val="008C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55F1A86D0CE6455792E95C086B36D72C">
    <w:name w:val="55F1A86D0CE6455792E95C086B36D72C"/>
    <w:pPr>
      <w:widowControl w:val="0"/>
      <w:wordWrap w:val="0"/>
      <w:autoSpaceDE w:val="0"/>
      <w:autoSpaceDN w:val="0"/>
    </w:pPr>
  </w:style>
  <w:style w:type="paragraph" w:customStyle="1" w:styleId="B16FC639149345FAA4E14412DD964C23">
    <w:name w:val="B16FC639149345FAA4E14412DD964C23"/>
    <w:pPr>
      <w:widowControl w:val="0"/>
      <w:wordWrap w:val="0"/>
      <w:autoSpaceDE w:val="0"/>
      <w:autoSpaceDN w:val="0"/>
    </w:pPr>
  </w:style>
  <w:style w:type="paragraph" w:customStyle="1" w:styleId="E6EBC4746D9D4F59841930C4FE4B00A8">
    <w:name w:val="E6EBC4746D9D4F59841930C4FE4B00A8"/>
    <w:pPr>
      <w:widowControl w:val="0"/>
      <w:wordWrap w:val="0"/>
      <w:autoSpaceDE w:val="0"/>
      <w:autoSpaceDN w:val="0"/>
    </w:pPr>
  </w:style>
  <w:style w:type="paragraph" w:customStyle="1" w:styleId="B73C664D939A4417A89DC8DE873FC694">
    <w:name w:val="B73C664D939A4417A89DC8DE873FC694"/>
    <w:pPr>
      <w:widowControl w:val="0"/>
      <w:wordWrap w:val="0"/>
      <w:autoSpaceDE w:val="0"/>
      <w:autoSpaceDN w:val="0"/>
    </w:pPr>
  </w:style>
  <w:style w:type="paragraph" w:customStyle="1" w:styleId="4C97EFB6DBC0499EB7FEC0AC1C036593">
    <w:name w:val="4C97EFB6DBC0499EB7FEC0AC1C036593"/>
    <w:pPr>
      <w:widowControl w:val="0"/>
      <w:wordWrap w:val="0"/>
      <w:autoSpaceDE w:val="0"/>
      <w:autoSpaceDN w:val="0"/>
    </w:pPr>
  </w:style>
  <w:style w:type="paragraph" w:customStyle="1" w:styleId="F12FF7FE58FE401FAB4C16C0AF7F45AB">
    <w:name w:val="F12FF7FE58FE401FAB4C16C0AF7F45AB"/>
    <w:pPr>
      <w:widowControl w:val="0"/>
      <w:wordWrap w:val="0"/>
      <w:autoSpaceDE w:val="0"/>
      <w:autoSpaceDN w:val="0"/>
    </w:pPr>
  </w:style>
  <w:style w:type="paragraph" w:customStyle="1" w:styleId="D4D9CDC820EB4008A91AF5C11B11E700">
    <w:name w:val="D4D9CDC820EB4008A91AF5C11B11E700"/>
    <w:pPr>
      <w:widowControl w:val="0"/>
      <w:wordWrap w:val="0"/>
      <w:autoSpaceDE w:val="0"/>
      <w:autoSpaceDN w:val="0"/>
    </w:pPr>
  </w:style>
  <w:style w:type="paragraph" w:customStyle="1" w:styleId="0216BB2B13E343D094BFF4C0E10F5DF2">
    <w:name w:val="0216BB2B13E343D094BFF4C0E10F5DF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보고서 </Template>
  <TotalTime>31</TotalTime>
  <Pages>6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Junha</dc:creator>
  <cp:keywords/>
  <cp:lastModifiedBy>KimJunha</cp:lastModifiedBy>
  <cp:revision>34</cp:revision>
  <cp:lastPrinted>2006-08-01T17:47:00Z</cp:lastPrinted>
  <dcterms:created xsi:type="dcterms:W3CDTF">2019-12-01T00:38:00Z</dcterms:created>
  <dcterms:modified xsi:type="dcterms:W3CDTF">2019-12-01T01:24:00Z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